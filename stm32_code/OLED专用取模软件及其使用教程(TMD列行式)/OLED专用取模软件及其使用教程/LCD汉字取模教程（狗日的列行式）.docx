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96" w:rsidRDefault="00A02C96">
      <w:r>
        <w:t>1</w:t>
      </w:r>
      <w:r>
        <w:rPr>
          <w:rFonts w:hint="eastAsia"/>
        </w:rPr>
        <w:t>打开取模软件</w:t>
      </w:r>
    </w:p>
    <w:p w:rsidR="00A02C96" w:rsidRDefault="00A02C96">
      <w:r w:rsidRPr="00890AE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3.15pt;height:15.85pt;visibility:visible">
            <v:imagedata r:id="rId6" o:title=""/>
          </v:shape>
        </w:pict>
      </w:r>
    </w:p>
    <w:p w:rsidR="00A02C96" w:rsidRDefault="00A02C96">
      <w:r>
        <w:t>2</w:t>
      </w:r>
      <w:r>
        <w:rPr>
          <w:rFonts w:hint="eastAsia"/>
        </w:rPr>
        <w:t>左上角模式选择为字符模式</w:t>
      </w:r>
      <w:r w:rsidRPr="00890AE6">
        <w:rPr>
          <w:noProof/>
        </w:rPr>
        <w:pict>
          <v:shape id="图片 2" o:spid="_x0000_i1026" type="#_x0000_t75" style="width:41.15pt;height:28.7pt;visibility:visible">
            <v:imagedata r:id="rId7" o:title=""/>
          </v:shape>
        </w:pict>
      </w:r>
    </w:p>
    <w:p w:rsidR="00A02C96" w:rsidRDefault="00A02C96">
      <w:r>
        <w:t>3</w:t>
      </w:r>
      <w:r>
        <w:rPr>
          <w:rFonts w:hint="eastAsia"/>
        </w:rPr>
        <w:t>点击选项</w:t>
      </w:r>
      <w:r w:rsidRPr="00890AE6">
        <w:rPr>
          <w:noProof/>
        </w:rPr>
        <w:pict>
          <v:shape id="图片 3" o:spid="_x0000_i1027" type="#_x0000_t75" style="width:52.7pt;height:24pt;visibility:visible">
            <v:imagedata r:id="rId8" o:title=""/>
          </v:shape>
        </w:pict>
      </w:r>
    </w:p>
    <w:p w:rsidR="00A02C96" w:rsidRDefault="00A02C96">
      <w:r>
        <w:t>4</w:t>
      </w:r>
      <w:r>
        <w:rPr>
          <w:rFonts w:hint="eastAsia"/>
        </w:rPr>
        <w:t>设置如下，然后点击确定。</w:t>
      </w:r>
    </w:p>
    <w:p w:rsidR="00A02C96" w:rsidRDefault="00A02C96">
      <w:r w:rsidRPr="005B053B">
        <w:rPr>
          <w:rFonts w:hint="eastAsia"/>
          <w:b/>
          <w:color w:val="FF0000"/>
          <w:sz w:val="44"/>
          <w:szCs w:val="44"/>
        </w:rPr>
        <w:t>此处应为列行式，其他不变</w:t>
      </w:r>
      <w:r>
        <w:rPr>
          <w:rFonts w:hint="eastAsia"/>
          <w:b/>
          <w:color w:val="FF0000"/>
          <w:sz w:val="44"/>
          <w:szCs w:val="44"/>
        </w:rPr>
        <w:t>！！！！！</w:t>
      </w:r>
      <w:r w:rsidRPr="00890AE6">
        <w:rPr>
          <w:noProof/>
        </w:rPr>
        <w:pict>
          <v:shape id="图片 4" o:spid="_x0000_i1028" type="#_x0000_t75" style="width:363pt;height:3in;visibility:visible">
            <v:imagedata r:id="rId9" o:title=""/>
          </v:shape>
        </w:pict>
      </w:r>
    </w:p>
    <w:p w:rsidR="00A02C96" w:rsidRDefault="00A02C96"/>
    <w:p w:rsidR="00A02C96" w:rsidRDefault="00A02C96">
      <w:r>
        <w:t>5</w:t>
      </w:r>
      <w:r>
        <w:rPr>
          <w:rFonts w:hint="eastAsia"/>
        </w:rPr>
        <w:t>以</w:t>
      </w:r>
      <w:r>
        <w:t>16x16</w:t>
      </w:r>
      <w:r>
        <w:rPr>
          <w:rFonts w:hint="eastAsia"/>
        </w:rPr>
        <w:t>汉字取模为例：</w:t>
      </w:r>
    </w:p>
    <w:p w:rsidR="00A02C96" w:rsidRDefault="00A02C96">
      <w:r>
        <w:rPr>
          <w:rFonts w:hint="eastAsia"/>
        </w:rPr>
        <w:t>字宽字高都改为</w:t>
      </w:r>
      <w:r>
        <w:t>16</w:t>
      </w:r>
      <w:r w:rsidRPr="00890AE6">
        <w:rPr>
          <w:noProof/>
        </w:rPr>
        <w:pict>
          <v:shape id="图片 5" o:spid="_x0000_i1029" type="#_x0000_t75" style="width:116.15pt;height:27.85pt;visibility:visible">
            <v:imagedata r:id="rId10" o:title=""/>
          </v:shape>
        </w:pict>
      </w:r>
    </w:p>
    <w:p w:rsidR="00A02C96" w:rsidRDefault="00A02C96">
      <w:r>
        <w:rPr>
          <w:rFonts w:hint="eastAsia"/>
        </w:rPr>
        <w:t>然后在输入栏输入汉字</w:t>
      </w:r>
    </w:p>
    <w:p w:rsidR="00A02C96" w:rsidRDefault="00A02C96">
      <w:r w:rsidRPr="00890AE6">
        <w:rPr>
          <w:noProof/>
        </w:rPr>
        <w:pict>
          <v:shape id="图片 6" o:spid="_x0000_i1030" type="#_x0000_t75" style="width:300.85pt;height:24.85pt;visibility:visible">
            <v:imagedata r:id="rId11" o:title=""/>
          </v:shape>
        </w:pict>
      </w:r>
    </w:p>
    <w:p w:rsidR="00A02C96" w:rsidRDefault="00A02C96">
      <w:r>
        <w:rPr>
          <w:rFonts w:hint="eastAsia"/>
        </w:rPr>
        <w:t>点击生成字模</w:t>
      </w:r>
      <w:r w:rsidRPr="00890AE6">
        <w:rPr>
          <w:noProof/>
        </w:rPr>
        <w:pict>
          <v:shape id="图片 7" o:spid="_x0000_i1031" type="#_x0000_t75" style="width:62.15pt;height:35.15pt;visibility:visible">
            <v:imagedata r:id="rId12" o:title=""/>
          </v:shape>
        </w:pict>
      </w:r>
      <w:r>
        <w:rPr>
          <w:rFonts w:hint="eastAsia"/>
        </w:rPr>
        <w:t>生成的字模如下</w:t>
      </w:r>
    </w:p>
    <w:p w:rsidR="00A02C96" w:rsidRDefault="00A02C96">
      <w:r w:rsidRPr="00890AE6">
        <w:rPr>
          <w:noProof/>
        </w:rPr>
        <w:pict>
          <v:shape id="图片 10" o:spid="_x0000_i1032" type="#_x0000_t75" style="width:300pt;height:117pt;visibility:visible">
            <v:imagedata r:id="rId13" o:title=""/>
          </v:shape>
        </w:pict>
      </w:r>
    </w:p>
    <w:p w:rsidR="00A02C96" w:rsidRDefault="00A02C96"/>
    <w:p w:rsidR="00A02C96" w:rsidRDefault="00A02C96">
      <w:bookmarkStart w:id="0" w:name="_GoBack"/>
      <w:bookmarkEnd w:id="0"/>
    </w:p>
    <w:p w:rsidR="00A02C96" w:rsidRDefault="00A02C96">
      <w:r>
        <w:rPr>
          <w:rFonts w:hint="eastAsia"/>
        </w:rPr>
        <w:t>然后将字模复制到例程</w:t>
      </w:r>
      <w:r>
        <w:t>lcdfont.h</w:t>
      </w:r>
      <w:r>
        <w:rPr>
          <w:rFonts w:hint="eastAsia"/>
        </w:rPr>
        <w:t>文件夹</w:t>
      </w:r>
      <w:r>
        <w:t xml:space="preserve"> </w:t>
      </w:r>
      <w:r>
        <w:rPr>
          <w:rFonts w:hint="eastAsia"/>
        </w:rPr>
        <w:t>如下数组内</w:t>
      </w:r>
      <w:r>
        <w:t xml:space="preserve"> </w:t>
      </w:r>
    </w:p>
    <w:p w:rsidR="00A02C96" w:rsidRDefault="00A02C96">
      <w:pPr>
        <w:rPr>
          <w:color w:val="FF0000"/>
        </w:rPr>
      </w:pPr>
      <w:r>
        <w:rPr>
          <w:rFonts w:hint="eastAsia"/>
          <w:color w:val="FF0000"/>
        </w:rPr>
        <w:t>注：每个字的字模前需要添加这个汉字，并用双引号括起来然后加上逗号！</w:t>
      </w:r>
    </w:p>
    <w:p w:rsidR="00A02C96" w:rsidRDefault="00A02C96">
      <w:r w:rsidRPr="00890AE6">
        <w:rPr>
          <w:noProof/>
        </w:rPr>
        <w:pict>
          <v:shape id="图片 9" o:spid="_x0000_i1033" type="#_x0000_t75" style="width:414pt;height:128.15pt;visibility:visible">
            <v:imagedata r:id="rId14" o:title=""/>
          </v:shape>
        </w:pict>
      </w:r>
    </w:p>
    <w:sectPr w:rsidR="00A02C96" w:rsidSect="002830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C96" w:rsidRDefault="00A02C96">
      <w:r>
        <w:separator/>
      </w:r>
    </w:p>
  </w:endnote>
  <w:endnote w:type="continuationSeparator" w:id="0">
    <w:p w:rsidR="00A02C96" w:rsidRDefault="00A0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6" w:rsidRDefault="00A02C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6" w:rsidRDefault="00A02C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6" w:rsidRDefault="00A02C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C96" w:rsidRDefault="00A02C96">
      <w:r>
        <w:separator/>
      </w:r>
    </w:p>
  </w:footnote>
  <w:footnote w:type="continuationSeparator" w:id="0">
    <w:p w:rsidR="00A02C96" w:rsidRDefault="00A02C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6" w:rsidRDefault="00A02C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6" w:rsidRDefault="00A02C96" w:rsidP="005B05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6" w:rsidRDefault="00A02C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0B5"/>
    <w:rsid w:val="00216AAF"/>
    <w:rsid w:val="002830B5"/>
    <w:rsid w:val="005B053B"/>
    <w:rsid w:val="00671DAF"/>
    <w:rsid w:val="00890AE6"/>
    <w:rsid w:val="00A02C96"/>
    <w:rsid w:val="394E5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B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B0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1619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B0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16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2</Pages>
  <Words>28</Words>
  <Characters>162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xx</cp:lastModifiedBy>
  <cp:revision>2</cp:revision>
  <dcterms:created xsi:type="dcterms:W3CDTF">2014-10-29T12:08:00Z</dcterms:created>
  <dcterms:modified xsi:type="dcterms:W3CDTF">2022-10-20T07:29:00Z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